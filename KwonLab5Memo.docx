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93F9" w14:textId="77777777" w:rsidR="00785540" w:rsidRPr="00C3526E" w:rsidRDefault="00434573" w:rsidP="00785540">
      <w:pPr>
        <w:pStyle w:val="CompanyName"/>
      </w:pPr>
      <w:r>
        <w:t>PROG1017</w:t>
      </w:r>
    </w:p>
    <w:sdt>
      <w:sdtPr>
        <w:alias w:val="Memo title:"/>
        <w:tag w:val="Memo tilte:"/>
        <w:id w:val="-164170097"/>
        <w:placeholder>
          <w:docPart w:val="4ED579A7D1634177AF6BBFF4B4AD4A2D"/>
        </w:placeholder>
        <w:temporary/>
        <w:showingPlcHdr/>
        <w15:appearance w15:val="hidden"/>
      </w:sdtPr>
      <w:sdtContent>
        <w:p w14:paraId="78226802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6C334AA8" w14:textId="77777777" w:rsidTr="00D773CD">
        <w:sdt>
          <w:sdtPr>
            <w:alias w:val="To:"/>
            <w:tag w:val="To:"/>
            <w:id w:val="1015413264"/>
            <w:placeholder>
              <w:docPart w:val="6CC9A23B8A1447B5A1AF064FE51B7DC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AFD098A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3863EACB" w14:textId="77777777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Cathy Burchill</w:t>
            </w:r>
          </w:p>
        </w:tc>
      </w:tr>
      <w:tr w:rsidR="00785540" w14:paraId="12F889B8" w14:textId="77777777" w:rsidTr="00D773CD">
        <w:sdt>
          <w:sdtPr>
            <w:alias w:val="From:"/>
            <w:tag w:val="From:"/>
            <w:id w:val="21141888"/>
            <w:placeholder>
              <w:docPart w:val="EA82822637B74DBF9A1BE96E00398C1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6C3F1DE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2622753E" w14:textId="2BAF4667" w:rsidR="00EB38E6" w:rsidRPr="00FB2B58" w:rsidRDefault="0007460F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Kang</w:t>
            </w:r>
          </w:p>
        </w:tc>
      </w:tr>
      <w:tr w:rsidR="00785540" w14:paraId="5CE08398" w14:textId="77777777" w:rsidTr="00D773CD">
        <w:sdt>
          <w:sdtPr>
            <w:alias w:val="Date:"/>
            <w:tag w:val="Date:"/>
            <w:id w:val="-2052519928"/>
            <w:placeholder>
              <w:docPart w:val="8E59540299474B079F2504637F99A52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3C8022D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0B086A3E" w14:textId="1020D9F9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D97BAA">
              <w:rPr>
                <w:noProof/>
              </w:rPr>
              <w:t>December 3, 2022</w:t>
            </w:r>
            <w:r>
              <w:fldChar w:fldCharType="end"/>
            </w:r>
          </w:p>
        </w:tc>
      </w:tr>
      <w:tr w:rsidR="00785540" w14:paraId="28DEC556" w14:textId="77777777" w:rsidTr="00D773CD">
        <w:sdt>
          <w:sdtPr>
            <w:alias w:val="Re:"/>
            <w:tag w:val="Re:"/>
            <w:id w:val="-1435443775"/>
            <w:placeholder>
              <w:docPart w:val="3033D4BA1E994D5F91147B4A73AC16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2C254B7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2DCCE7A1" w14:textId="1F4DE788" w:rsidR="00785540" w:rsidRPr="00FB2B58" w:rsidRDefault="00151CF5" w:rsidP="00151CF5">
            <w:pPr>
              <w:spacing w:before="28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434573">
              <w:t xml:space="preserve"> #</w:t>
            </w:r>
            <w:r w:rsidR="00D773CD">
              <w:t xml:space="preserve"> </w:t>
            </w:r>
            <w:r w:rsidR="00A527B8">
              <w:t>5</w:t>
            </w:r>
          </w:p>
        </w:tc>
      </w:tr>
    </w:tbl>
    <w:p w14:paraId="631AD49F" w14:textId="77777777" w:rsidR="00B80687" w:rsidRDefault="00083211" w:rsidP="00D773CD">
      <w:r>
        <w:t xml:space="preserve">This create this program we need to gather all </w:t>
      </w:r>
      <w:r w:rsidR="00B80687">
        <w:t xml:space="preserve">the </w:t>
      </w:r>
      <w:r>
        <w:t>knowledge we acquired during the course</w:t>
      </w:r>
      <w:r w:rsidR="00B80687">
        <w:t>.</w:t>
      </w:r>
    </w:p>
    <w:p w14:paraId="64C26EE3" w14:textId="24090EFD" w:rsidR="00815643" w:rsidRDefault="00B80687" w:rsidP="00D773CD">
      <w:r>
        <w:t>After going through the material random object wasn’t th</w:t>
      </w:r>
      <w:r w:rsidR="00C5494E">
        <w:t>at difficult</w:t>
      </w:r>
      <w:r>
        <w:t xml:space="preserve">. </w:t>
      </w:r>
      <w:r w:rsidR="005644D8">
        <w:t xml:space="preserve">An interesting </w:t>
      </w:r>
      <w:r w:rsidR="006B66D5">
        <w:t xml:space="preserve">part was to remember that the last number </w:t>
      </w:r>
      <w:r w:rsidR="00815643">
        <w:t>using the Next method is ignored, so we have to add 1 to the value.</w:t>
      </w:r>
    </w:p>
    <w:p w14:paraId="2F15425F" w14:textId="0A90B5DD" w:rsidR="001B6812" w:rsidRDefault="00EE7B8A" w:rsidP="00D773CD">
      <w:r>
        <w:t xml:space="preserve">Another interesting part was to use the function directly </w:t>
      </w:r>
      <w:r w:rsidR="000B024E">
        <w:t xml:space="preserve">when using another method rather than storing in a variable to use after. </w:t>
      </w:r>
    </w:p>
    <w:p w14:paraId="63DEF731" w14:textId="65B81970" w:rsidR="000B024E" w:rsidRDefault="004D73A0" w:rsidP="00D773CD">
      <w:r>
        <w:t>One part that took me</w:t>
      </w:r>
      <w:r w:rsidR="008D4D97">
        <w:t xml:space="preserve"> a lot of</w:t>
      </w:r>
      <w:r>
        <w:t xml:space="preserve"> time was</w:t>
      </w:r>
      <w:r w:rsidR="00945DFA">
        <w:t xml:space="preserve"> to </w:t>
      </w:r>
      <w:r w:rsidR="006B5EFE">
        <w:t xml:space="preserve">build the loop </w:t>
      </w:r>
      <w:r w:rsidR="009F53C9">
        <w:t>for</w:t>
      </w:r>
      <w:r w:rsidR="00D10A80">
        <w:t xml:space="preserve"> </w:t>
      </w:r>
      <w:r w:rsidR="00E33031">
        <w:t>code validation</w:t>
      </w:r>
      <w:r w:rsidR="00C90D97">
        <w:t xml:space="preserve">. </w:t>
      </w:r>
      <w:r>
        <w:t>When I first did I put the counter outside the event and did work, but others studens told me that n</w:t>
      </w:r>
      <w:r w:rsidR="00007DDF">
        <w:t xml:space="preserve">o variables class levels was allowed. </w:t>
      </w:r>
      <w:r w:rsidR="00E43A96">
        <w:t>When I</w:t>
      </w:r>
      <w:r w:rsidR="00C90D97">
        <w:t xml:space="preserve"> put the count inside the </w:t>
      </w:r>
      <w:r w:rsidR="00F2593F">
        <w:t>event but</w:t>
      </w:r>
      <w:r w:rsidR="00E43A96">
        <w:t xml:space="preserve"> the value did not changed</w:t>
      </w:r>
      <w:r w:rsidR="002A4F8B">
        <w:t xml:space="preserve">, and </w:t>
      </w:r>
      <w:r w:rsidR="00E43A96">
        <w:t>I</w:t>
      </w:r>
      <w:r w:rsidR="00FB4C18">
        <w:t xml:space="preserve"> spent a lot of time </w:t>
      </w:r>
      <w:r w:rsidR="008C1496">
        <w:t>trying</w:t>
      </w:r>
      <w:r w:rsidR="00E43A96">
        <w:t xml:space="preserve"> diferent loop</w:t>
      </w:r>
      <w:r w:rsidR="008C1496">
        <w:t>s</w:t>
      </w:r>
      <w:r w:rsidR="00FB4C18">
        <w:t xml:space="preserve"> ( bad data first, good data first ), but still did not worked. So I had to leave the count outside.</w:t>
      </w:r>
    </w:p>
    <w:p w14:paraId="2C41A567" w14:textId="1F7F1460" w:rsidR="00571F7E" w:rsidRDefault="00571F7E" w:rsidP="00D773CD">
      <w:r>
        <w:t xml:space="preserve">The hardest part was how to use the index to change </w:t>
      </w:r>
      <w:r w:rsidR="0028367E">
        <w:t xml:space="preserve">to get the numeric up and down </w:t>
      </w:r>
      <w:r w:rsidR="00A52E47">
        <w:t>value.</w:t>
      </w:r>
    </w:p>
    <w:p w14:paraId="4E5B34E4" w14:textId="77777777" w:rsidR="00BA770F" w:rsidRDefault="00BA770F" w:rsidP="00D773CD"/>
    <w:p w14:paraId="6C930497" w14:textId="22C81CBA" w:rsidR="00A527B8" w:rsidRDefault="00A527B8" w:rsidP="00D773CD"/>
    <w:p w14:paraId="570A7F69" w14:textId="77777777" w:rsidR="00A527B8" w:rsidRDefault="00A527B8" w:rsidP="00D773CD"/>
    <w:p w14:paraId="0254DFB9" w14:textId="77777777" w:rsidR="00A527B8" w:rsidRDefault="00A527B8" w:rsidP="00D773CD"/>
    <w:p w14:paraId="5FD4F37C" w14:textId="77777777" w:rsidR="00FF5E8B" w:rsidRDefault="00FF5E8B" w:rsidP="00D773CD"/>
    <w:p w14:paraId="4C5E9524" w14:textId="78AB547B" w:rsidR="001D10B4" w:rsidRDefault="001D10B4" w:rsidP="00D773CD">
      <w:r>
        <w:lastRenderedPageBreak/>
        <w:t>CODE</w:t>
      </w:r>
    </w:p>
    <w:p w14:paraId="0B38A1B1" w14:textId="77777777" w:rsidR="00FF5E8B" w:rsidRDefault="00FF5E8B" w:rsidP="00625F50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8718367" w14:textId="77777777" w:rsidR="00A9583A" w:rsidRPr="00A9583A" w:rsidRDefault="00A9583A" w:rsidP="00A958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70B62B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AD6C2D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namespace Lab5</w:t>
      </w:r>
    </w:p>
    <w:p w14:paraId="7BFED9C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{</w:t>
      </w:r>
    </w:p>
    <w:p w14:paraId="7AF5E46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//Kang Hyun Kwon    due 06/dec</w:t>
      </w:r>
    </w:p>
    <w:p w14:paraId="46487BA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//create a program that validates the code first in order to run.</w:t>
      </w:r>
    </w:p>
    <w:p w14:paraId="65BD1BC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//user has 3 attempts to run or program will close.</w:t>
      </w:r>
    </w:p>
    <w:p w14:paraId="22DF4DC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//user has to choose groupbox Text - validate , swap , join, count characters</w:t>
      </w:r>
    </w:p>
    <w:p w14:paraId="6BB8874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//user choose groupboxStats - choose a number from numeric updown and get ramdom values(seed values). Then, getting the sum , mean and odd numbers </w:t>
      </w:r>
    </w:p>
    <w:p w14:paraId="212A14B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669A89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public partial class Form1 : Form</w:t>
      </w:r>
    </w:p>
    <w:p w14:paraId="7E75893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7E1DCD1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//class level constant with name</w:t>
      </w:r>
    </w:p>
    <w:p w14:paraId="5851913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const string PROGRAMMER = "Kang";                       </w:t>
      </w:r>
    </w:p>
    <w:p w14:paraId="4C3BFAA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40C1AE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public Form1()</w:t>
      </w:r>
    </w:p>
    <w:p w14:paraId="4F7022B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BF1E0A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InitializeComponent();</w:t>
      </w:r>
    </w:p>
    <w:p w14:paraId="2943B29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52741D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E15C00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//GetRandom function. Will return a variable the a random number between MINCODE and MAXCODE values</w:t>
      </w:r>
    </w:p>
    <w:p w14:paraId="5374AE1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int GetRandom(int min, int max)</w:t>
      </w:r>
    </w:p>
    <w:p w14:paraId="3E47E21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   //random with no seed value will give different numbers all the time is called</w:t>
      </w:r>
    </w:p>
    <w:p w14:paraId="66B9E44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Random rand = new Random();</w:t>
      </w:r>
    </w:p>
    <w:p w14:paraId="0478242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//max+1 because the Next method ignore the last number inputed</w:t>
      </w:r>
    </w:p>
    <w:p w14:paraId="1010DA1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int randomNum = rand.Next(min, max+1);</w:t>
      </w:r>
    </w:p>
    <w:p w14:paraId="718C8FD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return randomNum;</w:t>
      </w:r>
    </w:p>
    <w:p w14:paraId="3876BD8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E5224F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061A6D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//when program runs</w:t>
      </w:r>
    </w:p>
    <w:p w14:paraId="6D49A6D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private void Form1_Load(object sender, EventArgs e)</w:t>
      </w:r>
    </w:p>
    <w:p w14:paraId="3D93981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23EBDE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//Min and Max value for GetRandom</w:t>
      </w:r>
    </w:p>
    <w:p w14:paraId="1C07A04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const int MINCODE = 100000;</w:t>
      </w:r>
    </w:p>
    <w:p w14:paraId="6B9BC1F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const int MAXCODE = 200000;</w:t>
      </w:r>
    </w:p>
    <w:p w14:paraId="516C1CB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B9623C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//add PROGRAMMER string to the title of the form</w:t>
      </w:r>
    </w:p>
    <w:p w14:paraId="09E80CF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this.Text += " "+PROGRAMMER;</w:t>
      </w:r>
    </w:p>
    <w:p w14:paraId="26475BD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A9B32B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grpChoose.Hide();</w:t>
      </w:r>
    </w:p>
    <w:p w14:paraId="4EF4F6E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grpText.Hide();</w:t>
      </w:r>
    </w:p>
    <w:p w14:paraId="26B21CF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grpStats.Hide();</w:t>
      </w:r>
    </w:p>
    <w:p w14:paraId="1A0E306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txtCode.Focus();</w:t>
      </w:r>
    </w:p>
    <w:p w14:paraId="2D62F4B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lblCode.Text= Convert.ToString(GetRandom(MINCODE, MAXCODE));</w:t>
      </w:r>
    </w:p>
    <w:p w14:paraId="48531DD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7ADC47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}//end of form load event</w:t>
      </w:r>
    </w:p>
    <w:p w14:paraId="2057A60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D896AB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//btbLoginEvent. //if user input wrong code and less than 3 times. Show a message and number of error entered</w:t>
      </w:r>
    </w:p>
    <w:p w14:paraId="7BCF678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int count = 1;</w:t>
      </w:r>
    </w:p>
    <w:p w14:paraId="5EC2EA8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private void btnLogin_Click(object sender, EventArgs e)</w:t>
      </w:r>
    </w:p>
    <w:p w14:paraId="76ACF4A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{</w:t>
      </w:r>
    </w:p>
    <w:p w14:paraId="64332EF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1A9DBAD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const int ERRORSALLOWED = 3;</w:t>
      </w:r>
    </w:p>
    <w:p w14:paraId="301555F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D8EF33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//allow only 2 mistakes. The third one will close the program. </w:t>
      </w:r>
    </w:p>
    <w:p w14:paraId="301557B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if (lblCode.Text != txtCode.Text &amp;&amp; count &lt;3)</w:t>
      </w:r>
    </w:p>
    <w:p w14:paraId="3DD25C3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4A29BE2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E70627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MessageBox.Show(count +" incorrect code(s) entered \nTry again - only "+ERRORSALLOWED+ " attempts allowed", PROGRAMMER);</w:t>
      </w:r>
    </w:p>
    <w:p w14:paraId="787D4A1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count++;               </w:t>
      </w:r>
    </w:p>
    <w:p w14:paraId="7990214E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txtCode.SelectAll();</w:t>
      </w:r>
    </w:p>
    <w:p w14:paraId="295A9C2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</w:p>
    <w:p w14:paraId="142576E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C4E997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</w:t>
      </w:r>
    </w:p>
    <w:p w14:paraId="6E622A2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}//if user insert the right code</w:t>
      </w:r>
    </w:p>
    <w:p w14:paraId="46F7A50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else if (lblCode.Text == txtCode.Text)</w:t>
      </w:r>
    </w:p>
    <w:p w14:paraId="25830AC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F41838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grpLogin.Enabled=false;</w:t>
      </w:r>
    </w:p>
    <w:p w14:paraId="7F60C3C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grpChoose.Visible=true;</w:t>
      </w:r>
    </w:p>
    <w:p w14:paraId="3E44EB9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radText.Checked=true;</w:t>
      </w:r>
    </w:p>
    <w:p w14:paraId="750FB2F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grpText.Visible=true;</w:t>
      </w:r>
    </w:p>
    <w:p w14:paraId="76525C4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SetupOption();</w:t>
      </w:r>
    </w:p>
    <w:p w14:paraId="50AB6EB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</w:t>
      </w:r>
    </w:p>
    <w:p w14:paraId="5BC2D7E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5CE214C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//if user commit mistakes 3 times, show a message and close the program </w:t>
      </w:r>
    </w:p>
    <w:p w14:paraId="68432DC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else</w:t>
      </w:r>
    </w:p>
    <w:p w14:paraId="743FA97E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4956393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MessageBox.Show(count + " attempts to login \nAccount locked - Closing program", PROGRAMMER);</w:t>
      </w:r>
    </w:p>
    <w:p w14:paraId="0BDCCE5E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Close();</w:t>
      </w:r>
    </w:p>
    <w:p w14:paraId="30E59D2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73CAB31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}//end of Login event</w:t>
      </w:r>
    </w:p>
    <w:p w14:paraId="42445B1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//clear txtbox and set acceptbutton to btnJoin and cancelbutton to btnReset</w:t>
      </w:r>
    </w:p>
    <w:p w14:paraId="5368030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ResetTextGrp()</w:t>
      </w:r>
    </w:p>
    <w:p w14:paraId="58493D2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CBB9C3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txtString1.Text="";</w:t>
      </w:r>
    </w:p>
    <w:p w14:paraId="1464D9C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txtString2.Text="";</w:t>
      </w:r>
    </w:p>
    <w:p w14:paraId="7C035B1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lblResults.Text="";          </w:t>
      </w:r>
    </w:p>
    <w:p w14:paraId="27C988B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this.AcceptButton= btnJoin;</w:t>
      </w:r>
    </w:p>
    <w:p w14:paraId="798EEA4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this.CancelButton= btnReset;</w:t>
      </w:r>
    </w:p>
    <w:p w14:paraId="7ABDE9F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txtString1.Focus();</w:t>
      </w:r>
    </w:p>
    <w:p w14:paraId="62C6DDE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23D153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}// end of resetTextGrp function</w:t>
      </w:r>
    </w:p>
    <w:p w14:paraId="7C64587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0A3AE5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//function ResetStatsGrp - clear all labels and lstbox. Acceptbutton is btnGenerate and cancelbutton is btnClear </w:t>
      </w:r>
    </w:p>
    <w:p w14:paraId="12653FC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ResetStatsGrp()</w:t>
      </w:r>
    </w:p>
    <w:p w14:paraId="514C001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BAC73E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lblSum.Text="";</w:t>
      </w:r>
    </w:p>
    <w:p w14:paraId="51E7674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lblMean.Text="";</w:t>
      </w:r>
    </w:p>
    <w:p w14:paraId="3572842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lblOdd.Text="";</w:t>
      </w:r>
    </w:p>
    <w:p w14:paraId="0545D40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lstBoxStats.Items.Clear();</w:t>
      </w:r>
    </w:p>
    <w:p w14:paraId="62E4831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this.AcceptButton= btnGenerate;</w:t>
      </w:r>
    </w:p>
    <w:p w14:paraId="7385BBB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this.CancelButton= btnClear;</w:t>
      </w:r>
    </w:p>
    <w:p w14:paraId="6C7EEAF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//Get minimum value for numeric updown   </w:t>
      </w:r>
    </w:p>
    <w:p w14:paraId="5C09DCD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nudHowMany.Value = nudHowMany.Minimum;</w:t>
      </w:r>
    </w:p>
    <w:p w14:paraId="016980A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    nudHowMany.Focus();</w:t>
      </w:r>
    </w:p>
    <w:p w14:paraId="4779D6D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283300B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47AE79C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}//end of ResetStatsGrp</w:t>
      </w:r>
    </w:p>
    <w:p w14:paraId="0B822A8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BA613C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//function SetupOption - will hide or show the groupbox corre</w:t>
      </w:r>
    </w:p>
    <w:p w14:paraId="4D5061A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SetupOption()</w:t>
      </w:r>
    </w:p>
    <w:p w14:paraId="1FBF004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D7AC85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if (radText.Checked)</w:t>
      </w:r>
    </w:p>
    <w:p w14:paraId="6A64609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7DA302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grpText.Visible=true;</w:t>
      </w:r>
    </w:p>
    <w:p w14:paraId="787579C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grpStats.Visible=false;</w:t>
      </w:r>
    </w:p>
    <w:p w14:paraId="4DCE3AB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//call function ResetTextGrp</w:t>
      </w:r>
    </w:p>
    <w:p w14:paraId="7BB01DF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ResetTextGrp();</w:t>
      </w:r>
    </w:p>
    <w:p w14:paraId="2E7AFE4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3F7A9AD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else </w:t>
      </w:r>
    </w:p>
    <w:p w14:paraId="5D927C1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57AFB70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grpText.Visible=false;</w:t>
      </w:r>
    </w:p>
    <w:p w14:paraId="0B0E641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grpStats.Visible=true;</w:t>
      </w:r>
    </w:p>
    <w:p w14:paraId="42235FB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//call function ResetStatsGrp</w:t>
      </w:r>
    </w:p>
    <w:p w14:paraId="621BA54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ResetStatsGrp();</w:t>
      </w:r>
    </w:p>
    <w:p w14:paraId="59A07EA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7D2832D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A3388A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//event will call SetupOption function</w:t>
      </w:r>
    </w:p>
    <w:p w14:paraId="760F003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radText_CheckedChanged(object sender, EventArgs e)</w:t>
      </w:r>
    </w:p>
    <w:p w14:paraId="3888B7C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FFFB0F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SetupOption();</w:t>
      </w:r>
    </w:p>
    <w:p w14:paraId="3F36271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B85778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//event will call SetupOption function</w:t>
      </w:r>
    </w:p>
    <w:p w14:paraId="6A47C41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radStats_CheckedChanged(object sender, EventArgs e)</w:t>
      </w:r>
    </w:p>
    <w:p w14:paraId="5E3ABA3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E05ABBE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SetupOption();</w:t>
      </w:r>
    </w:p>
    <w:p w14:paraId="0A9A458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5B69498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//btnReset event will call ResetTextGrp function</w:t>
      </w:r>
    </w:p>
    <w:p w14:paraId="71363D1E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btnReset_Click(object sender, EventArgs e)</w:t>
      </w:r>
    </w:p>
    <w:p w14:paraId="48D3A4E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A6924A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ResetTextGrp();</w:t>
      </w:r>
    </w:p>
    <w:p w14:paraId="2EB0F1FE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55405B8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//btnClear event will call ResetStatsGrp function</w:t>
      </w:r>
    </w:p>
    <w:p w14:paraId="210494C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btnClear_Click(object sender, EventArgs e)</w:t>
      </w:r>
    </w:p>
    <w:p w14:paraId="47CD43E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8B1EC8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ResetStatsGrp();</w:t>
      </w:r>
    </w:p>
    <w:p w14:paraId="4CCCA09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139594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023013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//Function swap in GrpText. It will get value by reference </w:t>
      </w:r>
    </w:p>
    <w:p w14:paraId="09F3521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Swap(ref string txt1, ref string txt2)</w:t>
      </w:r>
    </w:p>
    <w:p w14:paraId="56A0D01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   </w:t>
      </w:r>
    </w:p>
    <w:p w14:paraId="725AC6E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//create a temporary variable only to store the first value and be sent to the other variable</w:t>
      </w:r>
    </w:p>
    <w:p w14:paraId="1F8CBA7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string temp = txt1;</w:t>
      </w:r>
    </w:p>
    <w:p w14:paraId="74DA7CD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txt1 = txt2;</w:t>
      </w:r>
    </w:p>
    <w:p w14:paraId="7CF4FA0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txt2= temp;</w:t>
      </w:r>
    </w:p>
    <w:p w14:paraId="5D2802C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}//end of Swap function</w:t>
      </w:r>
    </w:p>
    <w:p w14:paraId="62FE92D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B53E4B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//function CheckInput- if txtString1 or txtString2 is empty will return false. Otherwise, true.</w:t>
      </w:r>
    </w:p>
    <w:p w14:paraId="3C7A63E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bool CheckInput()</w:t>
      </w:r>
    </w:p>
    <w:p w14:paraId="3E574E7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{</w:t>
      </w:r>
    </w:p>
    <w:p w14:paraId="3669F1E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bool isValid = true;</w:t>
      </w:r>
    </w:p>
    <w:p w14:paraId="1971765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if (txtString1.Text=="" &amp;&amp; txtString2.Text=="")</w:t>
      </w:r>
    </w:p>
    <w:p w14:paraId="30D4EE0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3BB310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isValid=false;</w:t>
      </w:r>
    </w:p>
    <w:p w14:paraId="6F5551E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734F6B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05E8DF6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return isValid;</w:t>
      </w:r>
    </w:p>
    <w:p w14:paraId="51CF835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}//end of CheckInput function</w:t>
      </w:r>
    </w:p>
    <w:p w14:paraId="20EE129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84C2C5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//Swap checkbox event</w:t>
      </w:r>
    </w:p>
    <w:p w14:paraId="4D4D8DE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chkSwap_CheckedChanged(object sender, EventArgs e)</w:t>
      </w:r>
    </w:p>
    <w:p w14:paraId="334A76C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   </w:t>
      </w:r>
    </w:p>
    <w:p w14:paraId="4ABC1E5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//if txtbox is filled with data</w:t>
      </w:r>
    </w:p>
    <w:p w14:paraId="2DE4CC3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if (CheckInput())</w:t>
      </w:r>
    </w:p>
    <w:p w14:paraId="3D7B474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D6B2F5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//store txtbox values in variables</w:t>
      </w:r>
    </w:p>
    <w:p w14:paraId="5403D25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string txt1 = txtString1.Text;</w:t>
      </w:r>
    </w:p>
    <w:p w14:paraId="31A8C36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string txt2 = txtString2.Text;</w:t>
      </w:r>
    </w:p>
    <w:p w14:paraId="325DD71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5111A1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//it will only swap the txtboxes if checkbox is checked</w:t>
      </w:r>
    </w:p>
    <w:p w14:paraId="0C22DFE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if (chkSwap.Checked)</w:t>
      </w:r>
    </w:p>
    <w:p w14:paraId="30F4DBA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3C9AEEEE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txtString1.Text= txt2;</w:t>
      </w:r>
    </w:p>
    <w:p w14:paraId="1ECCFDD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txtString2.Text=txt1;</w:t>
      </w:r>
    </w:p>
    <w:p w14:paraId="3932479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58F05D3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83400A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//call the function Swap sending value by reference</w:t>
      </w:r>
    </w:p>
    <w:p w14:paraId="1E092CE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Swap(ref txt1, ref txt2);</w:t>
      </w:r>
    </w:p>
    <w:p w14:paraId="610C82E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//Show a message when swapped</w:t>
      </w:r>
    </w:p>
    <w:p w14:paraId="3806510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lblResults.Text= "Strings have been swapped!";</w:t>
      </w:r>
    </w:p>
    <w:p w14:paraId="655F381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10F8575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}//end of Swap checkbox event</w:t>
      </w:r>
    </w:p>
    <w:p w14:paraId="223BCE9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B7262B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E41956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//btn Join event</w:t>
      </w:r>
    </w:p>
    <w:p w14:paraId="550CFCD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btnJoin_Click(object sender, EventArgs e)</w:t>
      </w:r>
    </w:p>
    <w:p w14:paraId="6E4D747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C79CC5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//call function CheckInput</w:t>
      </w:r>
    </w:p>
    <w:p w14:paraId="57A076E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if (CheckInput()){</w:t>
      </w:r>
    </w:p>
    <w:p w14:paraId="41FF35B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//show info and and result </w:t>
      </w:r>
    </w:p>
    <w:p w14:paraId="76BCA29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lblResults.Text="First string = " + txtString1.Text + "\nSecond string= " +txtString2.Text +"\nJoined = " +</w:t>
      </w:r>
    </w:p>
    <w:p w14:paraId="3DB6776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txtString1.Text + "--&gt;" + txtString2.Text;</w:t>
      </w:r>
    </w:p>
    <w:p w14:paraId="1C0EE69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02B1B9C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772FD4B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</w:t>
      </w:r>
    </w:p>
    <w:p w14:paraId="0101364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68BDD4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//btnAnalyze event </w:t>
      </w:r>
    </w:p>
    <w:p w14:paraId="5EB5531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btnAnalyze_Click(object sender, EventArgs e)</w:t>
      </w:r>
    </w:p>
    <w:p w14:paraId="6D42BF8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   //call function CheclInput</w:t>
      </w:r>
    </w:p>
    <w:p w14:paraId="34BAE94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if (CheckInput())</w:t>
      </w:r>
    </w:p>
    <w:p w14:paraId="0193071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00845BE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//call method Length that return an integer with the number of characters in the txtbox</w:t>
      </w:r>
    </w:p>
    <w:p w14:paraId="70C625C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lblResults.Text="First String = "+ txtString1.Text+ "\nCharacters = " + txtString2.Text.Length +</w:t>
      </w:r>
    </w:p>
    <w:p w14:paraId="7CA504FE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    "\nSecond string = " + txtString2.Text + "\nCharacters = " +txtString2.Text.Length;</w:t>
      </w:r>
    </w:p>
    <w:p w14:paraId="61BD7BE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3D485CD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C1D5B0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}//end of btnAnalyze event</w:t>
      </w:r>
    </w:p>
    <w:p w14:paraId="2D38D4C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846F46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//btnGenerate event</w:t>
      </w:r>
    </w:p>
    <w:p w14:paraId="551C3DF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void btnGenerate_Click(object sender, EventArgs e)</w:t>
      </w:r>
    </w:p>
    <w:p w14:paraId="3782C98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F7A503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//constants set for MIN and MAX value</w:t>
      </w:r>
    </w:p>
    <w:p w14:paraId="0263C70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const int MIN = 1000; </w:t>
      </w:r>
    </w:p>
    <w:p w14:paraId="48D69C0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const int MAX = 2000;</w:t>
      </w:r>
    </w:p>
    <w:p w14:paraId="6C2D700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//random number using seed value- always generates the same sequence </w:t>
      </w:r>
    </w:p>
    <w:p w14:paraId="262F63B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Random rand = new Random(733);</w:t>
      </w:r>
    </w:p>
    <w:p w14:paraId="0311D6C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E693B9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//clear the lstBox</w:t>
      </w:r>
    </w:p>
    <w:p w14:paraId="06205C5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lstBoxStats.Items.Clear();</w:t>
      </w:r>
    </w:p>
    <w:p w14:paraId="2283347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E80C8A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//Get the numbers chosen by the user on numeric up and down</w:t>
      </w:r>
    </w:p>
    <w:p w14:paraId="4D9E2EBE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int howMany = Convert.ToInt32(nudHowMany.Value);</w:t>
      </w:r>
    </w:p>
    <w:p w14:paraId="48740FD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7902BEE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//for loop to generate x random numbers chosen from numeric up and down</w:t>
      </w:r>
    </w:p>
    <w:p w14:paraId="60F2233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for (int i = 0; i &lt; howMany; i++)</w:t>
      </w:r>
    </w:p>
    <w:p w14:paraId="443E32C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12EB37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int randomNum = rand.Next(MIN, MAX-1);</w:t>
      </w:r>
    </w:p>
    <w:p w14:paraId="17A6C3E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lstBoxStats.Items.Add(randomNum);</w:t>
      </w:r>
    </w:p>
    <w:p w14:paraId="73B6443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}//</w:t>
      </w:r>
    </w:p>
    <w:p w14:paraId="3262EC6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8134AB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//call the function AddList to get the sum of the numbers created</w:t>
      </w:r>
    </w:p>
    <w:p w14:paraId="372508A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AddList();</w:t>
      </w:r>
    </w:p>
    <w:p w14:paraId="22CA73F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lblSum.Text= Convert.ToString(AddList());</w:t>
      </w:r>
    </w:p>
    <w:p w14:paraId="4BCECD0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79B5AC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//create a var mean which will find the mean by getting the sum from function AddList and</w:t>
      </w:r>
    </w:p>
    <w:p w14:paraId="7DF6861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//dividing by the quantity of number is listbox.</w:t>
      </w:r>
    </w:p>
    <w:p w14:paraId="75822B1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double mean = AddList()/lstBoxStats.Items.Count;</w:t>
      </w:r>
    </w:p>
    <w:p w14:paraId="1DBC075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//converting the variable to String </w:t>
      </w:r>
    </w:p>
    <w:p w14:paraId="51737E4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lblMean.Text= mean.ToString("n2");</w:t>
      </w:r>
    </w:p>
    <w:p w14:paraId="56C087E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32A19B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//Insert the number of Odd numbers by calling the function CountOdd</w:t>
      </w:r>
    </w:p>
    <w:p w14:paraId="7129137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lblOdd.Text= Convert.ToString(CountOdd());</w:t>
      </w:r>
    </w:p>
    <w:p w14:paraId="4FDC867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}//end of btnGenerate event</w:t>
      </w:r>
    </w:p>
    <w:p w14:paraId="5A201D2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D0C819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//function AddList to get the Sum</w:t>
      </w:r>
    </w:p>
    <w:p w14:paraId="03D579A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int AddList()</w:t>
      </w:r>
    </w:p>
    <w:p w14:paraId="2FA964D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   //count initialized by 0 because index starts at 0</w:t>
      </w:r>
    </w:p>
    <w:p w14:paraId="108E9680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int count = 0;</w:t>
      </w:r>
    </w:p>
    <w:p w14:paraId="493072C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int sum = 0;</w:t>
      </w:r>
    </w:p>
    <w:p w14:paraId="62B04B0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//while will loop while true</w:t>
      </w:r>
    </w:p>
    <w:p w14:paraId="203B4CB9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while (count &lt;lstBoxStats.Items.Count)</w:t>
      </w:r>
    </w:p>
    <w:p w14:paraId="1DFB0E6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   //value will be added while statement is true getting values by their Index number ( starts at 0)</w:t>
      </w:r>
    </w:p>
    <w:p w14:paraId="4363696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sum += Convert.ToInt32(lstBoxStats.Items[count]);</w:t>
      </w:r>
    </w:p>
    <w:p w14:paraId="57D000F7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//count +1 to get the next velue from list box</w:t>
      </w:r>
    </w:p>
    <w:p w14:paraId="61C1EE6D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count++;</w:t>
      </w:r>
    </w:p>
    <w:p w14:paraId="67E4BE9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D715FE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11791D1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    //return the total sum os the list</w:t>
      </w:r>
    </w:p>
    <w:p w14:paraId="6E5D3AE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return sum;</w:t>
      </w:r>
    </w:p>
    <w:p w14:paraId="09AA1B1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DDF2E5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}//end of function Addlist</w:t>
      </w:r>
    </w:p>
    <w:p w14:paraId="560143F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998AFA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//Function CountOdd</w:t>
      </w:r>
    </w:p>
    <w:p w14:paraId="41973C2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private int CountOdd()</w:t>
      </w:r>
    </w:p>
    <w:p w14:paraId="61EAD37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8BF8AB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//initialized by 0 because index starts at 0</w:t>
      </w:r>
    </w:p>
    <w:p w14:paraId="373A874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int count=0;</w:t>
      </w:r>
    </w:p>
    <w:p w14:paraId="5B653424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int oddNum=0;</w:t>
      </w:r>
    </w:p>
    <w:p w14:paraId="548E387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do</w:t>
      </w:r>
    </w:p>
    <w:p w14:paraId="6F1A3DC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 </w:t>
      </w:r>
    </w:p>
    <w:p w14:paraId="5CC196E5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//if will each value by their index(starts at 0), and get odd number by %2 =1.  </w:t>
      </w:r>
    </w:p>
    <w:p w14:paraId="09C6BCAA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if(Convert.ToInt32(lstBoxStats.Items[count])%2 == 1)</w:t>
      </w:r>
    </w:p>
    <w:p w14:paraId="284087B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   //Add +1 if true</w:t>
      </w:r>
    </w:p>
    <w:p w14:paraId="4EA28B82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oddNum++;</w:t>
      </w:r>
    </w:p>
    <w:p w14:paraId="4CCEDDE1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3722F0E8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//add counter +1 </w:t>
      </w:r>
    </w:p>
    <w:p w14:paraId="5280CAE6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count++;               </w:t>
      </w:r>
    </w:p>
    <w:p w14:paraId="31F4B27F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//return loop while count &lt; list Items number. </w:t>
      </w:r>
    </w:p>
    <w:p w14:paraId="13707CE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 while (count &lt; lstBoxStats.Items.Count);//end of CountOdd function</w:t>
      </w:r>
    </w:p>
    <w:p w14:paraId="5D75017C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return oddNum;</w:t>
      </w:r>
    </w:p>
    <w:p w14:paraId="6CC6E223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}//end of CountOdd function</w:t>
      </w:r>
    </w:p>
    <w:p w14:paraId="24DE4EBB" w14:textId="77777777" w:rsidR="00D97BAA" w:rsidRPr="00D97BAA" w:rsidRDefault="00D97BAA" w:rsidP="00D97BA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0545306A" w14:textId="7F7F12B4" w:rsidR="00933B8F" w:rsidRDefault="00D97BAA" w:rsidP="00D97BAA">
      <w:pPr>
        <w:autoSpaceDE w:val="0"/>
        <w:autoSpaceDN w:val="0"/>
        <w:adjustRightInd w:val="0"/>
        <w:spacing w:before="0"/>
      </w:pPr>
      <w:r w:rsidRPr="00D97BAA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}//end of program</w:t>
      </w:r>
    </w:p>
    <w:sectPr w:rsidR="00933B8F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0EF0B" w14:textId="77777777" w:rsidR="009F6F37" w:rsidRDefault="009F6F37" w:rsidP="00785540">
      <w:pPr>
        <w:spacing w:before="0"/>
      </w:pPr>
      <w:r>
        <w:separator/>
      </w:r>
    </w:p>
  </w:endnote>
  <w:endnote w:type="continuationSeparator" w:id="0">
    <w:p w14:paraId="65CCB2CB" w14:textId="77777777" w:rsidR="009F6F37" w:rsidRDefault="009F6F37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71E4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28CFBA4" w14:textId="77777777" w:rsidR="00B336C5" w:rsidRDefault="00000000">
    <w:pPr>
      <w:pStyle w:val="Footer"/>
    </w:pPr>
  </w:p>
  <w:p w14:paraId="759E84D0" w14:textId="77777777" w:rsidR="00B336C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754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F21F" w14:textId="77777777" w:rsidR="009F6F37" w:rsidRDefault="009F6F37" w:rsidP="00785540">
      <w:pPr>
        <w:spacing w:before="0"/>
      </w:pPr>
      <w:r>
        <w:separator/>
      </w:r>
    </w:p>
  </w:footnote>
  <w:footnote w:type="continuationSeparator" w:id="0">
    <w:p w14:paraId="73742295" w14:textId="77777777" w:rsidR="009F6F37" w:rsidRDefault="009F6F37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3995849">
    <w:abstractNumId w:val="20"/>
  </w:num>
  <w:num w:numId="2" w16cid:durableId="1681198083">
    <w:abstractNumId w:val="19"/>
  </w:num>
  <w:num w:numId="3" w16cid:durableId="1651446858">
    <w:abstractNumId w:val="17"/>
  </w:num>
  <w:num w:numId="4" w16cid:durableId="43526329">
    <w:abstractNumId w:val="9"/>
  </w:num>
  <w:num w:numId="5" w16cid:durableId="1583027458">
    <w:abstractNumId w:val="7"/>
  </w:num>
  <w:num w:numId="6" w16cid:durableId="481503790">
    <w:abstractNumId w:val="6"/>
  </w:num>
  <w:num w:numId="7" w16cid:durableId="125467246">
    <w:abstractNumId w:val="5"/>
  </w:num>
  <w:num w:numId="8" w16cid:durableId="977957020">
    <w:abstractNumId w:val="4"/>
  </w:num>
  <w:num w:numId="9" w16cid:durableId="2064478646">
    <w:abstractNumId w:val="8"/>
  </w:num>
  <w:num w:numId="10" w16cid:durableId="1150290203">
    <w:abstractNumId w:val="3"/>
  </w:num>
  <w:num w:numId="11" w16cid:durableId="491067640">
    <w:abstractNumId w:val="2"/>
  </w:num>
  <w:num w:numId="12" w16cid:durableId="226190321">
    <w:abstractNumId w:val="1"/>
  </w:num>
  <w:num w:numId="13" w16cid:durableId="1886286555">
    <w:abstractNumId w:val="0"/>
  </w:num>
  <w:num w:numId="14" w16cid:durableId="2065905324">
    <w:abstractNumId w:val="15"/>
  </w:num>
  <w:num w:numId="15" w16cid:durableId="536621144">
    <w:abstractNumId w:val="14"/>
  </w:num>
  <w:num w:numId="16" w16cid:durableId="690226677">
    <w:abstractNumId w:val="22"/>
  </w:num>
  <w:num w:numId="17" w16cid:durableId="2035569028">
    <w:abstractNumId w:val="21"/>
  </w:num>
  <w:num w:numId="18" w16cid:durableId="218983922">
    <w:abstractNumId w:val="16"/>
  </w:num>
  <w:num w:numId="19" w16cid:durableId="1752920875">
    <w:abstractNumId w:val="18"/>
  </w:num>
  <w:num w:numId="20" w16cid:durableId="1872183859">
    <w:abstractNumId w:val="10"/>
  </w:num>
  <w:num w:numId="21" w16cid:durableId="99029277">
    <w:abstractNumId w:val="12"/>
  </w:num>
  <w:num w:numId="22" w16cid:durableId="87317739">
    <w:abstractNumId w:val="11"/>
  </w:num>
  <w:num w:numId="23" w16cid:durableId="1096483463">
    <w:abstractNumId w:val="13"/>
  </w:num>
  <w:num w:numId="24" w16cid:durableId="199121167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D"/>
    <w:rsid w:val="00007DDF"/>
    <w:rsid w:val="0007460F"/>
    <w:rsid w:val="00083211"/>
    <w:rsid w:val="000B024E"/>
    <w:rsid w:val="00151CF5"/>
    <w:rsid w:val="001B6812"/>
    <w:rsid w:val="001D10B4"/>
    <w:rsid w:val="001E32D9"/>
    <w:rsid w:val="00216AE7"/>
    <w:rsid w:val="0027674D"/>
    <w:rsid w:val="0028367E"/>
    <w:rsid w:val="00293B83"/>
    <w:rsid w:val="002A4F8B"/>
    <w:rsid w:val="00316DD0"/>
    <w:rsid w:val="00326FC4"/>
    <w:rsid w:val="00350E70"/>
    <w:rsid w:val="00412C6B"/>
    <w:rsid w:val="00434573"/>
    <w:rsid w:val="00473F7A"/>
    <w:rsid w:val="004D73A0"/>
    <w:rsid w:val="004E7BA9"/>
    <w:rsid w:val="004F3E07"/>
    <w:rsid w:val="0050755E"/>
    <w:rsid w:val="005644D8"/>
    <w:rsid w:val="00571F7E"/>
    <w:rsid w:val="005A0F15"/>
    <w:rsid w:val="005C2B00"/>
    <w:rsid w:val="00604A17"/>
    <w:rsid w:val="00625F50"/>
    <w:rsid w:val="006505A6"/>
    <w:rsid w:val="006846F7"/>
    <w:rsid w:val="00697389"/>
    <w:rsid w:val="006A3CE7"/>
    <w:rsid w:val="006B5EFE"/>
    <w:rsid w:val="006B66D5"/>
    <w:rsid w:val="006F7A3A"/>
    <w:rsid w:val="00704260"/>
    <w:rsid w:val="00785540"/>
    <w:rsid w:val="00815643"/>
    <w:rsid w:val="008459DF"/>
    <w:rsid w:val="008C1496"/>
    <w:rsid w:val="008D4D97"/>
    <w:rsid w:val="00905AA9"/>
    <w:rsid w:val="00907CFD"/>
    <w:rsid w:val="00933B8F"/>
    <w:rsid w:val="00945DFA"/>
    <w:rsid w:val="0096327D"/>
    <w:rsid w:val="009D388E"/>
    <w:rsid w:val="009F53C9"/>
    <w:rsid w:val="009F6F37"/>
    <w:rsid w:val="00A527B8"/>
    <w:rsid w:val="00A52E47"/>
    <w:rsid w:val="00A63909"/>
    <w:rsid w:val="00A9583A"/>
    <w:rsid w:val="00A97831"/>
    <w:rsid w:val="00AB311F"/>
    <w:rsid w:val="00AD1A4E"/>
    <w:rsid w:val="00AD4051"/>
    <w:rsid w:val="00B02E13"/>
    <w:rsid w:val="00B56C95"/>
    <w:rsid w:val="00B63E1D"/>
    <w:rsid w:val="00B80687"/>
    <w:rsid w:val="00BA770F"/>
    <w:rsid w:val="00BC78F8"/>
    <w:rsid w:val="00C16FDF"/>
    <w:rsid w:val="00C5494E"/>
    <w:rsid w:val="00C90D97"/>
    <w:rsid w:val="00CE0450"/>
    <w:rsid w:val="00CF5ACF"/>
    <w:rsid w:val="00D10A80"/>
    <w:rsid w:val="00D773CD"/>
    <w:rsid w:val="00D97BAA"/>
    <w:rsid w:val="00DD4539"/>
    <w:rsid w:val="00DD6BD7"/>
    <w:rsid w:val="00E05653"/>
    <w:rsid w:val="00E33031"/>
    <w:rsid w:val="00E40BBC"/>
    <w:rsid w:val="00E43A96"/>
    <w:rsid w:val="00E87284"/>
    <w:rsid w:val="00EA0990"/>
    <w:rsid w:val="00EB38E6"/>
    <w:rsid w:val="00EE7B8A"/>
    <w:rsid w:val="00F11131"/>
    <w:rsid w:val="00F2593F"/>
    <w:rsid w:val="00FB4C18"/>
    <w:rsid w:val="00FE757A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AF432"/>
  <w15:chartTrackingRefBased/>
  <w15:docId w15:val="{B37F97A1-203F-40B2-96F9-D0A29DE5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.burchill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579A7D1634177AF6BBFF4B4AD4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3A23A-5196-4F93-BCFE-741FB1610C17}"/>
      </w:docPartPr>
      <w:docPartBody>
        <w:p w:rsidR="00E13802" w:rsidRDefault="00705214">
          <w:pPr>
            <w:pStyle w:val="4ED579A7D1634177AF6BBFF4B4AD4A2D"/>
          </w:pPr>
          <w:r>
            <w:t>Memo</w:t>
          </w:r>
        </w:p>
      </w:docPartBody>
    </w:docPart>
    <w:docPart>
      <w:docPartPr>
        <w:name w:val="6CC9A23B8A1447B5A1AF064FE51B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469C-4553-4370-B797-3DDDEA166CEA}"/>
      </w:docPartPr>
      <w:docPartBody>
        <w:p w:rsidR="00E13802" w:rsidRDefault="00705214">
          <w:pPr>
            <w:pStyle w:val="6CC9A23B8A1447B5A1AF064FE51B7DCB"/>
          </w:pPr>
          <w:r w:rsidRPr="006F57FD">
            <w:t>To:</w:t>
          </w:r>
        </w:p>
      </w:docPartBody>
    </w:docPart>
    <w:docPart>
      <w:docPartPr>
        <w:name w:val="EA82822637B74DBF9A1BE96E0039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20046-5B3D-4894-844B-09703D6D1D91}"/>
      </w:docPartPr>
      <w:docPartBody>
        <w:p w:rsidR="00E13802" w:rsidRDefault="00705214">
          <w:pPr>
            <w:pStyle w:val="EA82822637B74DBF9A1BE96E00398C16"/>
          </w:pPr>
          <w:r w:rsidRPr="006F57FD">
            <w:t>From:</w:t>
          </w:r>
        </w:p>
      </w:docPartBody>
    </w:docPart>
    <w:docPart>
      <w:docPartPr>
        <w:name w:val="8E59540299474B079F2504637F99A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A49D-BC45-49A5-8B18-49499973044F}"/>
      </w:docPartPr>
      <w:docPartBody>
        <w:p w:rsidR="00E13802" w:rsidRDefault="00705214">
          <w:pPr>
            <w:pStyle w:val="8E59540299474B079F2504637F99A528"/>
          </w:pPr>
          <w:r w:rsidRPr="006F57FD">
            <w:t>Date:</w:t>
          </w:r>
        </w:p>
      </w:docPartBody>
    </w:docPart>
    <w:docPart>
      <w:docPartPr>
        <w:name w:val="3033D4BA1E994D5F91147B4A73AC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06E0-647D-4959-B2D7-3191DE687905}"/>
      </w:docPartPr>
      <w:docPartBody>
        <w:p w:rsidR="00E13802" w:rsidRDefault="00705214">
          <w:pPr>
            <w:pStyle w:val="3033D4BA1E994D5F91147B4A73AC16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14"/>
    <w:rsid w:val="002364DD"/>
    <w:rsid w:val="00422D4D"/>
    <w:rsid w:val="0050751B"/>
    <w:rsid w:val="005B2E52"/>
    <w:rsid w:val="00705214"/>
    <w:rsid w:val="008C2217"/>
    <w:rsid w:val="00BD7432"/>
    <w:rsid w:val="00E13802"/>
    <w:rsid w:val="00F3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D579A7D1634177AF6BBFF4B4AD4A2D">
    <w:name w:val="4ED579A7D1634177AF6BBFF4B4AD4A2D"/>
  </w:style>
  <w:style w:type="paragraph" w:customStyle="1" w:styleId="6CC9A23B8A1447B5A1AF064FE51B7DCB">
    <w:name w:val="6CC9A23B8A1447B5A1AF064FE51B7DCB"/>
  </w:style>
  <w:style w:type="paragraph" w:customStyle="1" w:styleId="EA82822637B74DBF9A1BE96E00398C16">
    <w:name w:val="EA82822637B74DBF9A1BE96E00398C16"/>
  </w:style>
  <w:style w:type="paragraph" w:customStyle="1" w:styleId="8E59540299474B079F2504637F99A528">
    <w:name w:val="8E59540299474B079F2504637F99A528"/>
  </w:style>
  <w:style w:type="paragraph" w:customStyle="1" w:styleId="3033D4BA1E994D5F91147B4A73AC16EB">
    <w:name w:val="3033D4BA1E994D5F91147B4A73AC1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85</TotalTime>
  <Pages>7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- Saint John)</dc:creator>
  <cp:keywords/>
  <dc:description/>
  <cp:lastModifiedBy>Kang Kwon</cp:lastModifiedBy>
  <cp:revision>66</cp:revision>
  <dcterms:created xsi:type="dcterms:W3CDTF">2022-11-14T16:24:00Z</dcterms:created>
  <dcterms:modified xsi:type="dcterms:W3CDTF">2022-12-04T01:34:00Z</dcterms:modified>
</cp:coreProperties>
</file>